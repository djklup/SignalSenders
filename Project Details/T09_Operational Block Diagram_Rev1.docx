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p w:rsidR="005D4431" w:rsidRDefault="00B17A8D">
      <w:r>
        <w:object w:dxaOrig="7981" w:dyaOrig="91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79.15pt;height:548.7pt" o:ole="">
            <v:imagedata r:id="rId5" o:title=""/>
          </v:shape>
          <o:OLEObject Type="Embed" ProgID="Visio.Drawing.15" ShapeID="_x0000_i1030" DrawAspect="Content" ObjectID="_1447061704" r:id="rId6"/>
        </w:object>
      </w:r>
      <w:bookmarkEnd w:id="0"/>
    </w:p>
    <w:sectPr w:rsidR="005D4431" w:rsidSect="00B17A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752B"/>
    <w:rsid w:val="005D4431"/>
    <w:rsid w:val="008A4305"/>
    <w:rsid w:val="00B17A8D"/>
    <w:rsid w:val="00C3752B"/>
    <w:rsid w:val="00D96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package" Target="embeddings/Microsoft_Visio_Drawing21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6982FC07</Template>
  <TotalTime>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Portland State University</Company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 Cope</dc:creator>
  <cp:lastModifiedBy>Max Cope</cp:lastModifiedBy>
  <cp:revision>2</cp:revision>
  <dcterms:created xsi:type="dcterms:W3CDTF">2013-11-27T20:48:00Z</dcterms:created>
  <dcterms:modified xsi:type="dcterms:W3CDTF">2013-11-27T20:48:00Z</dcterms:modified>
</cp:coreProperties>
</file>